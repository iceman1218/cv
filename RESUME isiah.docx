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E5CF" w14:textId="77777777" w:rsidR="00757C96" w:rsidRPr="00483FCB" w:rsidRDefault="005B4254" w:rsidP="00757C96">
      <w:pPr>
        <w:rPr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92D5E66" wp14:editId="2C8B21DC">
            <wp:simplePos x="0" y="0"/>
            <wp:positionH relativeFrom="margin">
              <wp:posOffset>4552950</wp:posOffset>
            </wp:positionH>
            <wp:positionV relativeFrom="paragraph">
              <wp:posOffset>-140335</wp:posOffset>
            </wp:positionV>
            <wp:extent cx="1685925" cy="1685925"/>
            <wp:effectExtent l="152400" t="152400" r="371475" b="3714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C96">
        <w:t xml:space="preserve"> </w:t>
      </w:r>
      <w:r w:rsidR="00757C96" w:rsidRPr="00483FCB">
        <w:rPr>
          <w:rFonts w:ascii="Gill Sans Ultra Bold" w:hAnsi="Gill Sans Ultra Bold" w:cs="Vani"/>
          <w:sz w:val="40"/>
          <w:szCs w:val="40"/>
        </w:rPr>
        <w:t>ISIAH AUGUSTUS P. LAO</w:t>
      </w:r>
      <w:r w:rsidR="00757C96" w:rsidRPr="00483FCB">
        <w:rPr>
          <w:rFonts w:ascii="Gill Sans Ultra Bold" w:hAnsi="Gill Sans Ultra Bold" w:cs="Vani"/>
          <w:sz w:val="40"/>
          <w:szCs w:val="40"/>
        </w:rPr>
        <w:tab/>
      </w:r>
    </w:p>
    <w:p w14:paraId="045B29AB" w14:textId="23438D44" w:rsidR="001415BB" w:rsidRDefault="001415BB" w:rsidP="00757C96">
      <w:r>
        <w:t>#6</w:t>
      </w:r>
      <w:r w:rsidR="0043385F">
        <w:t>7</w:t>
      </w:r>
      <w:r>
        <w:t xml:space="preserve"> Makkah St. 2</w:t>
      </w:r>
      <w:r w:rsidRPr="001415BB">
        <w:rPr>
          <w:vertAlign w:val="superscript"/>
        </w:rPr>
        <w:t>nd</w:t>
      </w:r>
      <w:r>
        <w:t xml:space="preserve"> Industrial City Dammam KSA</w:t>
      </w:r>
    </w:p>
    <w:p w14:paraId="385A3527" w14:textId="77777777" w:rsidR="001415BB" w:rsidRDefault="001415BB" w:rsidP="00757C96">
      <w:r>
        <w:t>+966557189324</w:t>
      </w:r>
    </w:p>
    <w:p w14:paraId="77B5DD33" w14:textId="77777777" w:rsidR="00757C96" w:rsidRDefault="00757C96" w:rsidP="00757C96">
      <w:r>
        <w:t xml:space="preserve">Email add: </w:t>
      </w:r>
      <w:r w:rsidRPr="00AB00CC">
        <w:rPr>
          <w:color w:val="0070C0"/>
          <w:u w:val="single"/>
        </w:rPr>
        <w:t>isiahlao@gmail.com</w:t>
      </w:r>
    </w:p>
    <w:p w14:paraId="16F3EB09" w14:textId="6948F3AE" w:rsidR="00757C96" w:rsidRDefault="00757C96" w:rsidP="00757C96">
      <w:pPr>
        <w:pStyle w:val="NormalWeb"/>
        <w:rPr>
          <w:rFonts w:ascii="Arial Black" w:hAnsi="Arial Black" w:cs="Arial"/>
          <w:i/>
        </w:rPr>
      </w:pPr>
      <w:r>
        <w:rPr>
          <w:rFonts w:ascii="Arial Black" w:hAnsi="Arial Black" w:cs="Arial"/>
          <w:i/>
        </w:rPr>
        <w:t xml:space="preserve">TITLE: </w:t>
      </w:r>
      <w:r w:rsidR="00414A30">
        <w:rPr>
          <w:rFonts w:ascii="Arial Black" w:hAnsi="Arial Black" w:cs="Arial"/>
          <w:i/>
        </w:rPr>
        <w:t xml:space="preserve"> H.S.E ADVISOR</w:t>
      </w:r>
    </w:p>
    <w:p w14:paraId="65965222" w14:textId="77777777" w:rsidR="00757C96" w:rsidRPr="00030791" w:rsidRDefault="00757C96" w:rsidP="00757C96">
      <w:pPr>
        <w:ind w:left="360"/>
        <w:rPr>
          <w:rFonts w:ascii="Arial" w:hAnsi="Arial" w:cs="Arial"/>
          <w:sz w:val="24"/>
          <w:szCs w:val="24"/>
        </w:rPr>
      </w:pPr>
    </w:p>
    <w:p w14:paraId="07FE1F7E" w14:textId="77777777" w:rsidR="00757C96" w:rsidRPr="004E0391" w:rsidRDefault="00757C96" w:rsidP="00757C9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PROFESSIONAL EXPERIENCE</w:t>
      </w:r>
      <w:r w:rsidR="00000000">
        <w:rPr>
          <w:noProof/>
          <w:color w:val="7030A0"/>
        </w:rPr>
        <w:pict w14:anchorId="0E652624">
          <v:rect id="_x0000_i1025" style="width:0;height:1.5pt" o:hralign="center" o:hrstd="t" o:hrnoshade="t" o:hr="t" fillcolor="navy" stroked="f"/>
        </w:pict>
      </w:r>
    </w:p>
    <w:p w14:paraId="3B0ACDC3" w14:textId="77777777" w:rsidR="00757C96" w:rsidRDefault="00757C96" w:rsidP="00757C96"/>
    <w:p w14:paraId="514C622C" w14:textId="77777777" w:rsidR="00A2225D" w:rsidRDefault="00A2225D" w:rsidP="00A24E62"/>
    <w:p w14:paraId="2F0FC464" w14:textId="0224BAE4" w:rsidR="00A2225D" w:rsidRPr="00A2225D" w:rsidRDefault="00A2225D" w:rsidP="00A24E62">
      <w:r>
        <w:t xml:space="preserve">ADVANCED FLEXIBLE PACKAGING COMPANY </w:t>
      </w:r>
      <w:r>
        <w:tab/>
      </w:r>
      <w:r>
        <w:tab/>
      </w:r>
      <w:r w:rsidRPr="00A2225D">
        <w:rPr>
          <w:rFonts w:ascii="Arial" w:hAnsi="Arial" w:cs="Arial"/>
        </w:rPr>
        <w:t>Sept 2021 - Present</w:t>
      </w:r>
    </w:p>
    <w:p w14:paraId="652C11C7" w14:textId="181ABCFE" w:rsidR="00A2225D" w:rsidRDefault="00A2225D" w:rsidP="00A24E62">
      <w:r>
        <w:t>(Health and Safety Supervisor)</w:t>
      </w:r>
    </w:p>
    <w:p w14:paraId="54D128A0" w14:textId="77105F7C" w:rsidR="00A2225D" w:rsidRDefault="00A2225D" w:rsidP="00A24E62"/>
    <w:p w14:paraId="4A2BFE53" w14:textId="25E29F58" w:rsidR="00A2225D" w:rsidRDefault="00A2225D" w:rsidP="00A24E62">
      <w:pPr>
        <w:rPr>
          <w:u w:val="single"/>
        </w:rPr>
      </w:pPr>
      <w:r w:rsidRPr="00A2225D">
        <w:rPr>
          <w:u w:val="single"/>
        </w:rPr>
        <w:t>Duties and Responsibilities:</w:t>
      </w:r>
    </w:p>
    <w:p w14:paraId="0207AE3E" w14:textId="56BB57E4" w:rsidR="00A2225D" w:rsidRDefault="00A2225D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2225D">
        <w:rPr>
          <w:rFonts w:ascii="Arial" w:hAnsi="Arial" w:cs="Arial"/>
          <w:sz w:val="24"/>
          <w:szCs w:val="24"/>
        </w:rPr>
        <w:t>Assist Safety Officer in implementing safety and health requirements, standards and instructions.</w:t>
      </w:r>
    </w:p>
    <w:p w14:paraId="6C27AF06" w14:textId="24EFB088" w:rsidR="00A2225D" w:rsidRDefault="00A2225D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all staff informed of the Safety Policy</w:t>
      </w:r>
      <w:r w:rsidR="00673C2E">
        <w:rPr>
          <w:rFonts w:ascii="Arial" w:hAnsi="Arial" w:cs="Arial"/>
          <w:sz w:val="24"/>
          <w:szCs w:val="24"/>
        </w:rPr>
        <w:t xml:space="preserve"> and take all reasonably practicable steps for carrying it out.</w:t>
      </w:r>
    </w:p>
    <w:p w14:paraId="1A5414C5" w14:textId="2475562E" w:rsidR="00673C2E" w:rsidRDefault="00673C2E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 safety officer in new employee orientation.</w:t>
      </w:r>
    </w:p>
    <w:p w14:paraId="4477E5FF" w14:textId="781906CC" w:rsidR="00673C2E" w:rsidRDefault="00673C2E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PPE are used whenever appropriate.</w:t>
      </w:r>
    </w:p>
    <w:p w14:paraId="7326B3A5" w14:textId="21F82DAD" w:rsidR="00673C2E" w:rsidRDefault="00673C2E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all firefighting systems are working and properly maintained.</w:t>
      </w:r>
    </w:p>
    <w:p w14:paraId="4DD2D290" w14:textId="747DA0E6" w:rsidR="00673C2E" w:rsidRDefault="00673C2E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Assisting safety officer in conducting daily safety meetings.</w:t>
      </w:r>
    </w:p>
    <w:p w14:paraId="12928028" w14:textId="18C9DC6D" w:rsidR="00A612E5" w:rsidRDefault="00A612E5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Schedules safety walkthrough with management.</w:t>
      </w:r>
    </w:p>
    <w:p w14:paraId="1319F29B" w14:textId="7A72F090" w:rsidR="00F00586" w:rsidRDefault="00F00586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security personnel in matters regarding safety and security.</w:t>
      </w:r>
    </w:p>
    <w:p w14:paraId="2683CC3C" w14:textId="3683721F" w:rsidR="00125487" w:rsidRDefault="00125487" w:rsidP="00A2225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Prepares Training plan for the organization with regards to health and safety.</w:t>
      </w:r>
    </w:p>
    <w:p w14:paraId="71A715AF" w14:textId="2E0D9573" w:rsidR="002F64F1" w:rsidRDefault="002B0A98" w:rsidP="00B20839">
      <w:pPr>
        <w:numPr>
          <w:ilvl w:val="0"/>
          <w:numId w:val="7"/>
        </w:numPr>
      </w:pPr>
      <w:r w:rsidRPr="002B0A98">
        <w:rPr>
          <w:rFonts w:ascii="Arial" w:hAnsi="Arial" w:cs="Arial"/>
          <w:sz w:val="24"/>
          <w:szCs w:val="24"/>
        </w:rPr>
        <w:t>Inspecting workplaces/site conditions to establish procedures and policies to overcome those hazardous situations. Also, looks for broken equipment, defective tools, and other potential hazards</w:t>
      </w:r>
      <w:r>
        <w:rPr>
          <w:rFonts w:ascii="Arial" w:hAnsi="Arial" w:cs="Arial"/>
          <w:sz w:val="24"/>
          <w:szCs w:val="24"/>
        </w:rPr>
        <w:t>.</w:t>
      </w:r>
    </w:p>
    <w:p w14:paraId="28847307" w14:textId="5E40A92D" w:rsidR="005E30EC" w:rsidRDefault="00A24E62" w:rsidP="00A24E62">
      <w:r>
        <w:t>SPRINGS WATER FACTORY NESTLE WATERS DAMMAM</w:t>
      </w:r>
      <w:r w:rsidR="005E30EC">
        <w:t xml:space="preserve">   </w:t>
      </w:r>
      <w:r w:rsidR="005E30EC" w:rsidRPr="005E30EC">
        <w:rPr>
          <w:rFonts w:ascii="Arial" w:hAnsi="Arial" w:cs="Arial"/>
        </w:rPr>
        <w:t>May 201</w:t>
      </w:r>
      <w:r w:rsidR="00304EBD">
        <w:rPr>
          <w:rFonts w:ascii="Arial" w:hAnsi="Arial" w:cs="Arial"/>
        </w:rPr>
        <w:t>7</w:t>
      </w:r>
      <w:r w:rsidR="005E30EC" w:rsidRPr="005E30EC">
        <w:rPr>
          <w:rFonts w:ascii="Arial" w:hAnsi="Arial" w:cs="Arial"/>
        </w:rPr>
        <w:t xml:space="preserve">- </w:t>
      </w:r>
      <w:r w:rsidR="006D58D6">
        <w:rPr>
          <w:rFonts w:ascii="Arial" w:hAnsi="Arial" w:cs="Arial"/>
        </w:rPr>
        <w:t>Sept 2021</w:t>
      </w:r>
    </w:p>
    <w:p w14:paraId="7C3DAE6D" w14:textId="77777777" w:rsidR="00A24E62" w:rsidRDefault="005E30EC" w:rsidP="00A24E62">
      <w:r>
        <w:t>(Health and Safety Officer)</w:t>
      </w:r>
      <w:r w:rsidR="00A24E62">
        <w:t xml:space="preserve"> </w:t>
      </w:r>
    </w:p>
    <w:p w14:paraId="65599876" w14:textId="77777777" w:rsidR="005E30EC" w:rsidRDefault="005E30EC" w:rsidP="00A24E62"/>
    <w:p w14:paraId="393AD34A" w14:textId="77777777" w:rsidR="005E30EC" w:rsidRDefault="005E30EC" w:rsidP="005E30EC">
      <w:pPr>
        <w:rPr>
          <w:rFonts w:cs="Arial"/>
          <w:sz w:val="24"/>
          <w:szCs w:val="24"/>
          <w:u w:val="single"/>
        </w:rPr>
      </w:pPr>
      <w:r w:rsidRPr="000C6428">
        <w:rPr>
          <w:rFonts w:cs="Arial"/>
          <w:sz w:val="24"/>
          <w:szCs w:val="24"/>
          <w:u w:val="single"/>
        </w:rPr>
        <w:t>Duties and Responsibilities:</w:t>
      </w:r>
    </w:p>
    <w:p w14:paraId="20C8915B" w14:textId="77777777" w:rsidR="005E30EC" w:rsidRDefault="005E30EC" w:rsidP="00A463A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Involved</w:t>
      </w:r>
      <w:r w:rsidR="00D57590">
        <w:rPr>
          <w:rFonts w:ascii="Arial" w:hAnsi="Arial" w:cs="Arial"/>
          <w:sz w:val="24"/>
          <w:szCs w:val="24"/>
        </w:rPr>
        <w:t xml:space="preserve"> in the development and review of policies and procedures to manage risks and impacts.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7D10DF" w14:textId="77777777" w:rsidR="00A463A9" w:rsidRDefault="005E30EC" w:rsidP="005E30E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463A9">
        <w:rPr>
          <w:rFonts w:ascii="Arial" w:hAnsi="Arial" w:cs="Arial"/>
          <w:sz w:val="24"/>
          <w:szCs w:val="24"/>
        </w:rPr>
        <w:t>C</w:t>
      </w:r>
      <w:r w:rsidR="00A463A9">
        <w:rPr>
          <w:rFonts w:ascii="Arial" w:hAnsi="Arial" w:cs="Arial"/>
          <w:sz w:val="24"/>
          <w:szCs w:val="24"/>
        </w:rPr>
        <w:t>onsulted where there are any changes that affect workplace health, safety and environment matters.</w:t>
      </w:r>
    </w:p>
    <w:p w14:paraId="5DFD196B" w14:textId="2F5C758E" w:rsidR="005E30EC" w:rsidRPr="004352AD" w:rsidRDefault="00A463A9" w:rsidP="00F73601">
      <w:pPr>
        <w:numPr>
          <w:ilvl w:val="0"/>
          <w:numId w:val="7"/>
        </w:numPr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Ensure the implementation of HSEMS operational control </w:t>
      </w:r>
      <w:r w:rsidR="00F73601">
        <w:rPr>
          <w:rFonts w:ascii="Arial" w:hAnsi="Arial" w:cs="Arial"/>
          <w:sz w:val="24"/>
          <w:szCs w:val="24"/>
        </w:rPr>
        <w:t>procedures in all areas as well as contractors</w:t>
      </w:r>
      <w:r>
        <w:rPr>
          <w:rFonts w:ascii="Arial" w:hAnsi="Arial" w:cs="Arial"/>
          <w:sz w:val="24"/>
          <w:szCs w:val="24"/>
        </w:rPr>
        <w:t xml:space="preserve"> and </w:t>
      </w:r>
      <w:r w:rsidR="00F73601">
        <w:rPr>
          <w:rFonts w:ascii="Arial" w:hAnsi="Arial" w:cs="Arial"/>
          <w:sz w:val="24"/>
          <w:szCs w:val="24"/>
        </w:rPr>
        <w:t>visitors.</w:t>
      </w:r>
    </w:p>
    <w:p w14:paraId="09169AF0" w14:textId="74120A3A" w:rsidR="004352AD" w:rsidRPr="004352AD" w:rsidRDefault="004352AD" w:rsidP="00F73601">
      <w:pPr>
        <w:numPr>
          <w:ilvl w:val="0"/>
          <w:numId w:val="7"/>
        </w:numPr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Established and implemented company’s Health and Safety Program and supervised implementation of safety standards on site.</w:t>
      </w:r>
    </w:p>
    <w:p w14:paraId="731F3FB7" w14:textId="6909685E" w:rsidR="004352AD" w:rsidRPr="00673C2E" w:rsidRDefault="004352AD" w:rsidP="00F73601">
      <w:pPr>
        <w:numPr>
          <w:ilvl w:val="0"/>
          <w:numId w:val="7"/>
        </w:numPr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Maintained record of all safety procedures, relaying information about specifics as requested; coordinated direct testing of air quality, noise or other industrial hygiene standards, to verify compliance with health and safety regulations.</w:t>
      </w:r>
    </w:p>
    <w:p w14:paraId="28F5C1A8" w14:textId="3BDB32D8" w:rsidR="00673C2E" w:rsidRPr="00673C2E" w:rsidRDefault="00673C2E" w:rsidP="00F73601">
      <w:pPr>
        <w:numPr>
          <w:ilvl w:val="0"/>
          <w:numId w:val="7"/>
        </w:numPr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Conducting Internal Audits with regards to compliance of ISO 45001</w:t>
      </w:r>
    </w:p>
    <w:p w14:paraId="030340C3" w14:textId="0DE61817" w:rsidR="00715E66" w:rsidRPr="002224F8" w:rsidRDefault="00673C2E" w:rsidP="002224F8">
      <w:pPr>
        <w:numPr>
          <w:ilvl w:val="0"/>
          <w:numId w:val="7"/>
        </w:numPr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Coordinate with different department heads with regards to unsafe conditions of working environme</w:t>
      </w:r>
      <w:r w:rsidR="002224F8">
        <w:rPr>
          <w:rFonts w:ascii="Arial" w:hAnsi="Arial" w:cs="Arial"/>
          <w:sz w:val="24"/>
          <w:szCs w:val="24"/>
        </w:rPr>
        <w:t>nt.</w:t>
      </w:r>
    </w:p>
    <w:p w14:paraId="02824C1F" w14:textId="638511A8" w:rsidR="00757C96" w:rsidRDefault="00757C96" w:rsidP="00A24E62">
      <w:pPr>
        <w:shd w:val="clear" w:color="auto" w:fill="FFFFFF"/>
        <w:spacing w:before="100" w:beforeAutospacing="1" w:after="100" w:afterAutospacing="1" w:line="360" w:lineRule="atLeast"/>
        <w:rPr>
          <w:rFonts w:ascii="Stencil" w:hAnsi="Stencil" w:cs="Arial"/>
          <w:i w:val="0"/>
        </w:rPr>
      </w:pPr>
      <w:r w:rsidRPr="00D44E9C">
        <w:rPr>
          <w:rFonts w:ascii="Copperplate Gothic Bold" w:hAnsi="Copperplate Gothic Bold" w:cs="Arial"/>
          <w:b/>
          <w:i w:val="0"/>
          <w:sz w:val="24"/>
          <w:szCs w:val="24"/>
        </w:rPr>
        <w:t>PACIFIC AIRCONDITIONING AND GENERAL SERVICES</w:t>
      </w:r>
      <w:r>
        <w:rPr>
          <w:rFonts w:ascii="Arial" w:hAnsi="Arial" w:cs="Arial"/>
          <w:i w:val="0"/>
        </w:rPr>
        <w:t xml:space="preserve">     March 2015</w:t>
      </w:r>
      <w:r w:rsidR="005E30EC">
        <w:rPr>
          <w:rFonts w:ascii="Arial" w:hAnsi="Arial" w:cs="Arial"/>
          <w:i w:val="0"/>
        </w:rPr>
        <w:t>- April 201</w:t>
      </w:r>
      <w:r w:rsidR="00304EBD">
        <w:rPr>
          <w:rFonts w:ascii="Arial" w:hAnsi="Arial" w:cs="Arial"/>
          <w:i w:val="0"/>
        </w:rPr>
        <w:t>7</w:t>
      </w:r>
      <w:r w:rsidR="00A24E62">
        <w:rPr>
          <w:rFonts w:cs="Arial"/>
          <w:b/>
        </w:rPr>
        <w:t xml:space="preserve"> </w:t>
      </w:r>
      <w:r w:rsidRPr="001D0DD4">
        <w:rPr>
          <w:rFonts w:ascii="Arial" w:hAnsi="Arial" w:cs="Arial"/>
          <w:i w:val="0"/>
        </w:rPr>
        <w:t xml:space="preserve"> </w:t>
      </w:r>
      <w:r w:rsidRPr="001D0DD4">
        <w:rPr>
          <w:rFonts w:cs="Arial"/>
          <w:i w:val="0"/>
        </w:rPr>
        <w:t>(H.S.E OFFICER</w:t>
      </w:r>
      <w:r>
        <w:rPr>
          <w:rFonts w:ascii="Arial" w:hAnsi="Arial" w:cs="Arial"/>
          <w:i w:val="0"/>
        </w:rPr>
        <w:t xml:space="preserve">) </w:t>
      </w:r>
    </w:p>
    <w:p w14:paraId="5BAEFAF5" w14:textId="77777777" w:rsidR="00757C96" w:rsidRDefault="00757C96" w:rsidP="00757C96">
      <w:pPr>
        <w:shd w:val="clear" w:color="auto" w:fill="FFFFFF"/>
        <w:spacing w:before="100" w:beforeAutospacing="1" w:after="100" w:afterAutospacing="1" w:line="360" w:lineRule="atLeast"/>
        <w:rPr>
          <w:rFonts w:cs="Arial"/>
        </w:rPr>
      </w:pPr>
      <w:r w:rsidRPr="00A96483">
        <w:rPr>
          <w:rFonts w:cs="Arial"/>
        </w:rPr>
        <w:t xml:space="preserve">PROJECT: </w:t>
      </w:r>
      <w:r w:rsidRPr="00A96483">
        <w:rPr>
          <w:rFonts w:cs="Arial"/>
          <w:u w:val="single"/>
        </w:rPr>
        <w:t>THE SKY SUITES TOWER</w:t>
      </w:r>
      <w:r w:rsidRPr="00A96483">
        <w:rPr>
          <w:rFonts w:cs="Arial"/>
        </w:rPr>
        <w:t xml:space="preserve"> (EEI CORPORATION)</w:t>
      </w:r>
    </w:p>
    <w:p w14:paraId="62DE5D99" w14:textId="77777777" w:rsidR="00757C96" w:rsidRPr="00A96483" w:rsidRDefault="00757C96" w:rsidP="00757C96">
      <w:pPr>
        <w:shd w:val="clear" w:color="auto" w:fill="FFFFFF"/>
        <w:spacing w:before="100" w:beforeAutospacing="1" w:after="100" w:afterAutospacing="1" w:line="360" w:lineRule="atLeast"/>
        <w:rPr>
          <w:rFonts w:cs="Arial"/>
        </w:rPr>
      </w:pPr>
      <w:r>
        <w:rPr>
          <w:rFonts w:cs="Arial"/>
        </w:rPr>
        <w:t>SCOPE OF WORK: (HVAC)</w:t>
      </w:r>
    </w:p>
    <w:p w14:paraId="07B9AA33" w14:textId="77777777" w:rsidR="00843F6F" w:rsidRPr="00024CDB" w:rsidRDefault="00757C96" w:rsidP="00024CDB">
      <w:pPr>
        <w:shd w:val="clear" w:color="auto" w:fill="FFFFFF"/>
        <w:spacing w:before="100" w:beforeAutospacing="1" w:after="100" w:afterAutospacing="1" w:line="360" w:lineRule="atLeast"/>
        <w:rPr>
          <w:rFonts w:cs="Arial"/>
        </w:rPr>
      </w:pPr>
      <w:r w:rsidRPr="00A96483">
        <w:rPr>
          <w:rFonts w:cs="Arial"/>
        </w:rPr>
        <w:t>SITE ADDRESS: #927 EDSA Corner Quezon Avenue West Triangle Quezon City (THE HIGHEST ADRESS IN QUEZON CITY)</w:t>
      </w:r>
    </w:p>
    <w:p w14:paraId="78C3246A" w14:textId="77777777" w:rsidR="00843F6F" w:rsidRDefault="00843F6F" w:rsidP="00757C96">
      <w:pPr>
        <w:rPr>
          <w:rFonts w:cs="Arial"/>
          <w:sz w:val="24"/>
          <w:szCs w:val="24"/>
        </w:rPr>
      </w:pPr>
    </w:p>
    <w:p w14:paraId="7158F80E" w14:textId="77777777" w:rsidR="00757C96" w:rsidRPr="000C6428" w:rsidRDefault="00757C96" w:rsidP="00757C96">
      <w:pPr>
        <w:rPr>
          <w:rFonts w:cs="Arial"/>
          <w:sz w:val="24"/>
          <w:szCs w:val="24"/>
          <w:u w:val="single"/>
        </w:rPr>
      </w:pPr>
      <w:r w:rsidRPr="000C6428">
        <w:rPr>
          <w:rFonts w:cs="Arial"/>
          <w:sz w:val="24"/>
          <w:szCs w:val="24"/>
          <w:u w:val="single"/>
        </w:rPr>
        <w:t>Duties and Responsibilities:</w:t>
      </w:r>
    </w:p>
    <w:p w14:paraId="7D313388" w14:textId="77777777" w:rsidR="00757C96" w:rsidRDefault="00757C96" w:rsidP="00757C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D0DD4">
        <w:rPr>
          <w:rFonts w:ascii="Arial" w:hAnsi="Arial" w:cs="Arial"/>
          <w:sz w:val="24"/>
          <w:szCs w:val="24"/>
        </w:rPr>
        <w:t>Responsible</w:t>
      </w:r>
      <w:r>
        <w:rPr>
          <w:rFonts w:ascii="Arial" w:hAnsi="Arial" w:cs="Arial"/>
          <w:sz w:val="24"/>
          <w:szCs w:val="24"/>
        </w:rPr>
        <w:t xml:space="preserve"> for implementing and administrating all aspects of accident prevention, security, fire protection and control, and the control of equipment and property damage.</w:t>
      </w:r>
    </w:p>
    <w:p w14:paraId="6392F1BF" w14:textId="77777777" w:rsidR="00757C96" w:rsidRDefault="00757C96" w:rsidP="00757C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 daily inspection in the work area to ensure the health of the workers and the protection of the environment are properly taken care of.</w:t>
      </w:r>
    </w:p>
    <w:p w14:paraId="17512AA5" w14:textId="77777777" w:rsidR="00757C96" w:rsidRDefault="00757C96" w:rsidP="00757C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 safety orientation classes for newly hired employees/ workers.</w:t>
      </w:r>
    </w:p>
    <w:p w14:paraId="1FDDB1E4" w14:textId="77777777" w:rsidR="00757C96" w:rsidRDefault="00757C96" w:rsidP="00757C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 accident investigation, analyze and formulate recommendation for corrective and preventive actions.</w:t>
      </w:r>
    </w:p>
    <w:p w14:paraId="16FE4947" w14:textId="55FEFC6C" w:rsidR="00757C96" w:rsidRDefault="00757C96" w:rsidP="00757C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job safety bulletins and subject materials for toolbox meetings.</w:t>
      </w:r>
    </w:p>
    <w:p w14:paraId="322699CC" w14:textId="78759193" w:rsidR="004352AD" w:rsidRDefault="004352AD" w:rsidP="00757C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Responded to any emergencies as instructed and with utmost efficiency.</w:t>
      </w:r>
    </w:p>
    <w:p w14:paraId="515EAEFC" w14:textId="386BD9AE" w:rsidR="006C1944" w:rsidRDefault="006C1944" w:rsidP="006C1944">
      <w:pPr>
        <w:rPr>
          <w:rFonts w:ascii="Arial" w:hAnsi="Arial" w:cs="Arial"/>
          <w:sz w:val="24"/>
          <w:szCs w:val="24"/>
        </w:rPr>
      </w:pPr>
    </w:p>
    <w:p w14:paraId="1C8AC3C7" w14:textId="12855B6C" w:rsidR="006C1944" w:rsidRDefault="006C1944" w:rsidP="006C1944">
      <w:pPr>
        <w:rPr>
          <w:rFonts w:ascii="Arial" w:hAnsi="Arial" w:cs="Arial"/>
          <w:sz w:val="24"/>
          <w:szCs w:val="24"/>
        </w:rPr>
      </w:pPr>
    </w:p>
    <w:p w14:paraId="21110591" w14:textId="06C3396A" w:rsidR="006C1944" w:rsidRDefault="006C1944" w:rsidP="006C1944">
      <w:pPr>
        <w:rPr>
          <w:rFonts w:ascii="Copperplate Gothic Bold" w:hAnsi="Copperplate Gothic Bold" w:cs="Arial"/>
          <w:b/>
          <w:i w:val="0"/>
          <w:sz w:val="24"/>
          <w:szCs w:val="24"/>
        </w:rPr>
      </w:pPr>
      <w:r w:rsidRPr="006C1944">
        <w:rPr>
          <w:rFonts w:ascii="Copperplate Gothic Bold" w:hAnsi="Copperplate Gothic Bold" w:cs="Arial"/>
          <w:b/>
          <w:i w:val="0"/>
          <w:sz w:val="24"/>
          <w:szCs w:val="24"/>
        </w:rPr>
        <w:t>Private Nurse</w:t>
      </w:r>
    </w:p>
    <w:p w14:paraId="0A7E45D1" w14:textId="29492025" w:rsidR="006C1944" w:rsidRDefault="006C1944" w:rsidP="006C1944">
      <w:pPr>
        <w:rPr>
          <w:rFonts w:ascii="Copperplate Gothic Bold" w:hAnsi="Copperplate Gothic Bold" w:cs="Arial"/>
          <w:b/>
          <w:i w:val="0"/>
          <w:sz w:val="24"/>
          <w:szCs w:val="24"/>
        </w:rPr>
      </w:pPr>
    </w:p>
    <w:p w14:paraId="7562EE46" w14:textId="50B4E60E" w:rsidR="006C1944" w:rsidRDefault="006C1944" w:rsidP="006C1944">
      <w:pPr>
        <w:rPr>
          <w:rFonts w:ascii="Copperplate Gothic Bold" w:hAnsi="Copperplate Gothic Bold" w:cs="Arial"/>
          <w:b/>
          <w:i w:val="0"/>
          <w:sz w:val="24"/>
          <w:szCs w:val="24"/>
        </w:rPr>
      </w:pPr>
      <w:r w:rsidRPr="006C1944">
        <w:rPr>
          <w:rFonts w:cs="Arial"/>
        </w:rPr>
        <w:t>Care for the elderly</w:t>
      </w:r>
      <w:r>
        <w:rPr>
          <w:rFonts w:ascii="Copperplate Gothic Bold" w:hAnsi="Copperplate Gothic Bold" w:cs="Arial"/>
          <w:b/>
          <w:i w:val="0"/>
          <w:sz w:val="24"/>
          <w:szCs w:val="24"/>
        </w:rPr>
        <w:t xml:space="preserve"> </w:t>
      </w:r>
      <w:r w:rsidRPr="006C1944">
        <w:rPr>
          <w:rFonts w:ascii="Arial" w:hAnsi="Arial" w:cs="Arial"/>
          <w:i w:val="0"/>
        </w:rPr>
        <w:t>(2009-2015)</w:t>
      </w:r>
    </w:p>
    <w:p w14:paraId="28D036C4" w14:textId="6410B165" w:rsidR="006C1944" w:rsidRDefault="006C1944" w:rsidP="006C1944">
      <w:pPr>
        <w:rPr>
          <w:rFonts w:cs="Arial"/>
          <w:sz w:val="24"/>
          <w:szCs w:val="24"/>
          <w:u w:val="single"/>
        </w:rPr>
      </w:pPr>
      <w:r w:rsidRPr="006C1944">
        <w:rPr>
          <w:rFonts w:cs="Arial"/>
          <w:sz w:val="24"/>
          <w:szCs w:val="24"/>
          <w:u w:val="single"/>
        </w:rPr>
        <w:t>Duties and Responsibilities</w:t>
      </w:r>
      <w:r>
        <w:rPr>
          <w:rFonts w:cs="Arial"/>
          <w:sz w:val="24"/>
          <w:szCs w:val="24"/>
          <w:u w:val="single"/>
        </w:rPr>
        <w:t>:</w:t>
      </w:r>
    </w:p>
    <w:p w14:paraId="6F72590A" w14:textId="10CEBD50" w:rsidR="006C1944" w:rsidRDefault="006C1944" w:rsidP="006C1944">
      <w:pPr>
        <w:rPr>
          <w:rFonts w:cs="Arial"/>
          <w:sz w:val="24"/>
          <w:szCs w:val="24"/>
          <w:u w:val="single"/>
        </w:rPr>
      </w:pPr>
    </w:p>
    <w:p w14:paraId="66415018" w14:textId="4726412D" w:rsidR="006C1944" w:rsidRPr="006C1944" w:rsidRDefault="006C1944" w:rsidP="006C194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>Wound care and dressing change</w:t>
      </w:r>
    </w:p>
    <w:p w14:paraId="219F461F" w14:textId="54464C15" w:rsidR="006C1944" w:rsidRPr="006C1944" w:rsidRDefault="006C1944" w:rsidP="006C194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>Ostomy appliance change</w:t>
      </w:r>
    </w:p>
    <w:p w14:paraId="27E1957A" w14:textId="1523CE41" w:rsidR="006C1944" w:rsidRPr="006C1944" w:rsidRDefault="006C1944" w:rsidP="006C194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>Health teachings</w:t>
      </w:r>
    </w:p>
    <w:p w14:paraId="19AC6164" w14:textId="3F28C5E0" w:rsidR="006C1944" w:rsidRPr="006C1944" w:rsidRDefault="006C1944" w:rsidP="006C194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>Monitoring vital signs</w:t>
      </w:r>
    </w:p>
    <w:p w14:paraId="1A3C0B47" w14:textId="72A12B9D" w:rsidR="006C1944" w:rsidRPr="006C1944" w:rsidRDefault="006C1944" w:rsidP="006C194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>Assist with client diet</w:t>
      </w:r>
    </w:p>
    <w:p w14:paraId="2C130BCA" w14:textId="17BC8950" w:rsidR="006C1944" w:rsidRPr="006C1944" w:rsidRDefault="006C1944" w:rsidP="006C194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>Assist with linen change</w:t>
      </w:r>
    </w:p>
    <w:p w14:paraId="36EC6F8B" w14:textId="77777777" w:rsidR="006C1944" w:rsidRPr="006C1944" w:rsidRDefault="006C1944" w:rsidP="006C1944">
      <w:pPr>
        <w:ind w:left="360"/>
        <w:rPr>
          <w:rFonts w:cs="Arial"/>
          <w:sz w:val="24"/>
          <w:szCs w:val="24"/>
          <w:u w:val="single"/>
        </w:rPr>
      </w:pPr>
    </w:p>
    <w:p w14:paraId="63FC9218" w14:textId="6B7D7F41" w:rsidR="004D4796" w:rsidRDefault="004D4796" w:rsidP="004D4796">
      <w:pPr>
        <w:rPr>
          <w:rFonts w:ascii="Arial" w:hAnsi="Arial" w:cs="Arial"/>
          <w:sz w:val="24"/>
          <w:szCs w:val="24"/>
        </w:rPr>
      </w:pPr>
    </w:p>
    <w:p w14:paraId="69B75AFA" w14:textId="77777777" w:rsidR="00CD2EF2" w:rsidRDefault="00CD2EF2" w:rsidP="004D4796">
      <w:pPr>
        <w:pStyle w:val="NormalWeb"/>
        <w:rPr>
          <w:rFonts w:ascii="Arial Black" w:hAnsi="Arial Black" w:cs="Arial"/>
          <w:i/>
        </w:rPr>
      </w:pPr>
    </w:p>
    <w:p w14:paraId="79AEF3D0" w14:textId="77777777" w:rsidR="00CD2EF2" w:rsidRDefault="00CD2EF2" w:rsidP="004D4796">
      <w:pPr>
        <w:pStyle w:val="NormalWeb"/>
        <w:rPr>
          <w:rFonts w:ascii="Arial Black" w:hAnsi="Arial Black" w:cs="Arial"/>
          <w:i/>
        </w:rPr>
      </w:pPr>
    </w:p>
    <w:p w14:paraId="074D928C" w14:textId="77777777" w:rsidR="00CD2EF2" w:rsidRDefault="00CD2EF2" w:rsidP="004D4796">
      <w:pPr>
        <w:pStyle w:val="NormalWeb"/>
        <w:rPr>
          <w:rFonts w:ascii="Arial Black" w:hAnsi="Arial Black" w:cs="Arial"/>
          <w:i/>
        </w:rPr>
      </w:pPr>
    </w:p>
    <w:p w14:paraId="62D34452" w14:textId="77777777" w:rsidR="00CD2EF2" w:rsidRDefault="00CD2EF2" w:rsidP="004D4796">
      <w:pPr>
        <w:pStyle w:val="NormalWeb"/>
        <w:rPr>
          <w:rFonts w:ascii="Arial Black" w:hAnsi="Arial Black" w:cs="Arial"/>
          <w:i/>
        </w:rPr>
      </w:pPr>
    </w:p>
    <w:p w14:paraId="7E085093" w14:textId="77777777" w:rsidR="00CD2EF2" w:rsidRDefault="00CD2EF2" w:rsidP="004D4796">
      <w:pPr>
        <w:pStyle w:val="NormalWeb"/>
        <w:rPr>
          <w:rFonts w:ascii="Arial Black" w:hAnsi="Arial Black" w:cs="Arial"/>
          <w:i/>
        </w:rPr>
      </w:pPr>
    </w:p>
    <w:p w14:paraId="4D8E696F" w14:textId="5DF0E830" w:rsidR="004D4796" w:rsidRDefault="004D4796" w:rsidP="004D4796">
      <w:pPr>
        <w:pStyle w:val="NormalWeb"/>
        <w:rPr>
          <w:rFonts w:ascii="Arial Black" w:hAnsi="Arial Black" w:cs="Arial"/>
          <w:i/>
        </w:rPr>
      </w:pPr>
      <w:r>
        <w:rPr>
          <w:rFonts w:ascii="Arial Black" w:hAnsi="Arial Black" w:cs="Arial"/>
          <w:i/>
        </w:rPr>
        <w:t>CAREER SUMMARY:</w:t>
      </w:r>
      <w:r w:rsidRPr="00CA6E98">
        <w:t xml:space="preserve"> </w:t>
      </w:r>
      <w:r w:rsidR="00000000">
        <w:rPr>
          <w:noProof/>
          <w:color w:val="7030A0"/>
        </w:rPr>
        <w:pict w14:anchorId="1BE8D05E">
          <v:rect id="_x0000_i1026" style="width:0;height:1.5pt" o:hralign="center" o:hrstd="t" o:hrnoshade="t" o:hr="t" fillcolor="navy" stroked="f"/>
        </w:pict>
      </w:r>
    </w:p>
    <w:p w14:paraId="6B6FA582" w14:textId="77777777" w:rsidR="004D4796" w:rsidRPr="00483FCB" w:rsidRDefault="004D4796" w:rsidP="004D4796">
      <w:pPr>
        <w:pStyle w:val="NormalWeb"/>
        <w:numPr>
          <w:ilvl w:val="0"/>
          <w:numId w:val="8"/>
        </w:numPr>
        <w:rPr>
          <w:rFonts w:ascii="Calibri" w:hAnsi="Calibri" w:cs="Arial"/>
          <w:i/>
        </w:rPr>
      </w:pPr>
      <w:r w:rsidRPr="000D6AB0">
        <w:rPr>
          <w:rFonts w:ascii="Calibri" w:hAnsi="Calibri" w:cs="Arial"/>
          <w:i/>
        </w:rPr>
        <w:t>A graduate of Nursing with a proven track record in excellent interpersonal communication skills</w:t>
      </w:r>
      <w:r>
        <w:rPr>
          <w:rFonts w:ascii="Calibri" w:hAnsi="Calibri" w:cs="Arial"/>
          <w:i/>
        </w:rPr>
        <w:t>, influencing people and 7</w:t>
      </w:r>
      <w:r w:rsidRPr="000D6AB0">
        <w:rPr>
          <w:rFonts w:ascii="Calibri" w:hAnsi="Calibri" w:cs="Arial"/>
          <w:i/>
        </w:rPr>
        <w:t xml:space="preserve"> years of experience in Health and Safety.</w:t>
      </w:r>
    </w:p>
    <w:p w14:paraId="352D526E" w14:textId="77777777" w:rsidR="004D4796" w:rsidRPr="00170106" w:rsidRDefault="004D4796" w:rsidP="004D4796">
      <w:pPr>
        <w:pStyle w:val="NormalWeb"/>
        <w:numPr>
          <w:ilvl w:val="0"/>
          <w:numId w:val="8"/>
        </w:numPr>
        <w:rPr>
          <w:rFonts w:ascii="Calibri" w:hAnsi="Calibri" w:cs="Arial"/>
          <w:i/>
        </w:rPr>
      </w:pPr>
      <w:r w:rsidRPr="000D6AB0">
        <w:rPr>
          <w:rFonts w:ascii="Calibri" w:hAnsi="Calibri" w:cs="Arial"/>
          <w:i/>
        </w:rPr>
        <w:t xml:space="preserve">Experience of performing the risk assessment and conducting the </w:t>
      </w:r>
      <w:r>
        <w:rPr>
          <w:rFonts w:ascii="Calibri" w:hAnsi="Calibri" w:cs="Arial"/>
          <w:i/>
        </w:rPr>
        <w:t xml:space="preserve">Emergency </w:t>
      </w:r>
      <w:r w:rsidRPr="000D6AB0">
        <w:rPr>
          <w:rFonts w:ascii="Calibri" w:hAnsi="Calibri" w:cs="Arial"/>
          <w:i/>
        </w:rPr>
        <w:t xml:space="preserve"> drills to ensure the alertness</w:t>
      </w:r>
      <w:r>
        <w:rPr>
          <w:rFonts w:ascii="Calibri" w:hAnsi="Calibri" w:cs="Arial"/>
          <w:i/>
        </w:rPr>
        <w:t xml:space="preserve"> of Employees</w:t>
      </w:r>
      <w:r w:rsidRPr="000D6AB0">
        <w:rPr>
          <w:rFonts w:ascii="Calibri" w:hAnsi="Calibri" w:cs="Arial"/>
          <w:i/>
        </w:rPr>
        <w:t>.</w:t>
      </w:r>
    </w:p>
    <w:p w14:paraId="26C01683" w14:textId="77777777" w:rsidR="004D4796" w:rsidRPr="002C1BF8" w:rsidRDefault="004D4796" w:rsidP="002C1BF8">
      <w:pPr>
        <w:pStyle w:val="NormalWeb"/>
        <w:numPr>
          <w:ilvl w:val="0"/>
          <w:numId w:val="8"/>
        </w:numPr>
        <w:rPr>
          <w:rFonts w:ascii="Calibri" w:hAnsi="Calibri" w:cs="Arial"/>
          <w:i/>
        </w:rPr>
      </w:pPr>
      <w:r w:rsidRPr="002C1BF8">
        <w:rPr>
          <w:rFonts w:ascii="Calibri" w:hAnsi="Calibri" w:cs="Arial"/>
          <w:i/>
        </w:rPr>
        <w:t xml:space="preserve">REINFORCEMENT OF HEALTH AND SAFETY PRACTICES/PROGRAMS IN ACCORDANCE TO OSH STANDARDS THAN JUST BEING A COMPLIANCE TO THE LABOR LAW. </w:t>
      </w:r>
    </w:p>
    <w:p w14:paraId="322C5D2F" w14:textId="77777777" w:rsidR="004D4796" w:rsidRDefault="004D4796" w:rsidP="004D4796">
      <w:pPr>
        <w:numPr>
          <w:ilvl w:val="0"/>
          <w:numId w:val="8"/>
        </w:numPr>
        <w:rPr>
          <w:rFonts w:ascii="Calibri" w:hAnsi="Calibri" w:cs="Arial"/>
          <w:sz w:val="24"/>
          <w:szCs w:val="24"/>
        </w:rPr>
      </w:pPr>
      <w:r w:rsidRPr="00AE570C">
        <w:rPr>
          <w:rFonts w:ascii="Calibri" w:hAnsi="Calibri" w:cs="Arial"/>
          <w:sz w:val="24"/>
          <w:szCs w:val="24"/>
        </w:rPr>
        <w:t>Knowledge of first aid methods and techniques, OSHA standards, Risk Assessment, Hazard Identification, Accident/Incident Investigation and Construction Safety.</w:t>
      </w:r>
    </w:p>
    <w:p w14:paraId="6AFF9363" w14:textId="6534BFE8" w:rsidR="004D4796" w:rsidRPr="002224F8" w:rsidRDefault="004D4796" w:rsidP="004D4796">
      <w:pPr>
        <w:numPr>
          <w:ilvl w:val="0"/>
          <w:numId w:val="8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Knowledge of internal audit for ISO 14001,ISO 45001, ISO 9001</w:t>
      </w:r>
      <w:r w:rsidR="00E82E6C">
        <w:rPr>
          <w:rFonts w:ascii="Calibri" w:hAnsi="Calibri" w:cs="Arial"/>
          <w:sz w:val="24"/>
          <w:szCs w:val="24"/>
        </w:rPr>
        <w:t>, ISO 22000</w:t>
      </w:r>
      <w:r>
        <w:rPr>
          <w:rFonts w:ascii="Calibri" w:hAnsi="Calibri" w:cs="Arial"/>
          <w:sz w:val="24"/>
          <w:szCs w:val="24"/>
        </w:rPr>
        <w:t xml:space="preserve"> and OSHA guidelines</w:t>
      </w:r>
    </w:p>
    <w:p w14:paraId="4887C6F7" w14:textId="77777777" w:rsidR="004D4796" w:rsidRDefault="004D4796" w:rsidP="004D4796">
      <w:pPr>
        <w:rPr>
          <w:rFonts w:ascii="Arial" w:hAnsi="Arial" w:cs="Arial"/>
          <w:sz w:val="24"/>
          <w:szCs w:val="24"/>
        </w:rPr>
      </w:pPr>
    </w:p>
    <w:p w14:paraId="2A0961F3" w14:textId="77777777" w:rsidR="00945C61" w:rsidRDefault="00945C61" w:rsidP="002224F8"/>
    <w:p w14:paraId="3DE478BA" w14:textId="1097C912" w:rsidR="002224F8" w:rsidRDefault="002224F8" w:rsidP="002224F8">
      <w:r>
        <w:t>ACADEMIC QUALIFICATIONS :</w:t>
      </w:r>
    </w:p>
    <w:p w14:paraId="00F84F77" w14:textId="77777777" w:rsidR="002224F8" w:rsidRDefault="00000000" w:rsidP="002224F8">
      <w:pPr>
        <w:rPr>
          <w:rFonts w:ascii="Times New Roman" w:hAnsi="Times New Roman"/>
        </w:rPr>
      </w:pPr>
      <w:r>
        <w:rPr>
          <w:rFonts w:ascii="Times New Roman" w:hAnsi="Times New Roman"/>
          <w:noProof/>
          <w:color w:val="7030A0"/>
        </w:rPr>
        <w:pict w14:anchorId="1141BA9F">
          <v:rect id="_x0000_i1027" style="width:0;height:1.5pt" o:hralign="center" o:hrstd="t" o:hrnoshade="t" o:hr="t" fillcolor="navy" stroked="f"/>
        </w:pict>
      </w:r>
    </w:p>
    <w:p w14:paraId="510D3E2E" w14:textId="77777777" w:rsidR="002224F8" w:rsidRDefault="002224F8" w:rsidP="002224F8">
      <w:pPr>
        <w:rPr>
          <w:rFonts w:ascii="Arial" w:hAnsi="Arial" w:cs="Arial"/>
          <w:sz w:val="24"/>
          <w:szCs w:val="24"/>
        </w:rPr>
      </w:pPr>
    </w:p>
    <w:p w14:paraId="04173C2A" w14:textId="1BDDD51C" w:rsidR="002224F8" w:rsidRDefault="002224F8" w:rsidP="002224F8">
      <w:pPr>
        <w:rPr>
          <w:rFonts w:ascii="Arial" w:hAnsi="Arial" w:cs="Arial"/>
          <w:sz w:val="24"/>
          <w:szCs w:val="24"/>
        </w:rPr>
      </w:pPr>
      <w:r w:rsidRPr="002026B9">
        <w:rPr>
          <w:rFonts w:ascii="Arial" w:hAnsi="Arial" w:cs="Arial"/>
          <w:sz w:val="24"/>
          <w:szCs w:val="24"/>
        </w:rPr>
        <w:t>Our Lady Of Fatima University</w:t>
      </w:r>
      <w:r>
        <w:rPr>
          <w:rFonts w:ascii="Arial" w:hAnsi="Arial" w:cs="Arial"/>
          <w:sz w:val="24"/>
          <w:szCs w:val="24"/>
        </w:rPr>
        <w:t xml:space="preserve"> I Bachelor Of Science in Nursing</w:t>
      </w:r>
      <w:r w:rsidRPr="002026B9">
        <w:rPr>
          <w:rFonts w:ascii="Arial" w:hAnsi="Arial" w:cs="Arial"/>
          <w:sz w:val="24"/>
          <w:szCs w:val="24"/>
        </w:rPr>
        <w:tab/>
        <w:t>2005 – 2009</w:t>
      </w:r>
    </w:p>
    <w:p w14:paraId="28454813" w14:textId="04EABD86" w:rsidR="00CD2EF2" w:rsidRDefault="00CD2EF2" w:rsidP="002224F8">
      <w:pPr>
        <w:rPr>
          <w:rFonts w:ascii="Arial" w:hAnsi="Arial" w:cs="Arial"/>
          <w:sz w:val="24"/>
          <w:szCs w:val="24"/>
        </w:rPr>
      </w:pPr>
    </w:p>
    <w:p w14:paraId="3C756F22" w14:textId="1F637A9A" w:rsidR="00CD2EF2" w:rsidRDefault="00CD2EF2" w:rsidP="002224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NEBOSH IGC (with Credit)</w:t>
      </w:r>
    </w:p>
    <w:p w14:paraId="46633478" w14:textId="66E0C738" w:rsidR="00CD2EF2" w:rsidRDefault="00CD2EF2" w:rsidP="002224F8">
      <w:pPr>
        <w:rPr>
          <w:rFonts w:ascii="Arial" w:hAnsi="Arial" w:cs="Arial"/>
          <w:sz w:val="24"/>
          <w:szCs w:val="24"/>
        </w:rPr>
      </w:pPr>
    </w:p>
    <w:p w14:paraId="58479133" w14:textId="15CF3CDE" w:rsidR="00CD2EF2" w:rsidRPr="002026B9" w:rsidRDefault="00CD2EF2" w:rsidP="002224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IELTS score of 7.5</w:t>
      </w:r>
    </w:p>
    <w:p w14:paraId="0A6BC0D9" w14:textId="77777777" w:rsidR="002224F8" w:rsidRDefault="002224F8" w:rsidP="002224F8">
      <w:pPr>
        <w:rPr>
          <w:rFonts w:ascii="Arial" w:hAnsi="Arial" w:cs="Arial"/>
          <w:sz w:val="24"/>
          <w:szCs w:val="24"/>
        </w:rPr>
      </w:pPr>
    </w:p>
    <w:p w14:paraId="62D1F10A" w14:textId="77777777" w:rsidR="002224F8" w:rsidRDefault="002224F8" w:rsidP="002224F8">
      <w:pPr>
        <w:rPr>
          <w:rFonts w:cs="Arial"/>
          <w:sz w:val="24"/>
          <w:szCs w:val="24"/>
        </w:rPr>
      </w:pPr>
    </w:p>
    <w:p w14:paraId="2B18ECEB" w14:textId="77777777" w:rsidR="002224F8" w:rsidRDefault="002224F8" w:rsidP="002224F8">
      <w:pPr>
        <w:rPr>
          <w:rFonts w:cs="Arial"/>
          <w:b/>
          <w:sz w:val="24"/>
          <w:szCs w:val="24"/>
        </w:rPr>
      </w:pPr>
      <w:bookmarkStart w:id="0" w:name="_Hlk63007958"/>
      <w:r w:rsidRPr="00E50499">
        <w:rPr>
          <w:rFonts w:cs="Arial"/>
          <w:b/>
          <w:sz w:val="24"/>
          <w:szCs w:val="24"/>
        </w:rPr>
        <w:t xml:space="preserve">TRAININGS </w:t>
      </w:r>
      <w:r>
        <w:rPr>
          <w:rFonts w:cs="Arial"/>
          <w:b/>
          <w:sz w:val="24"/>
          <w:szCs w:val="24"/>
        </w:rPr>
        <w:t xml:space="preserve">and SEMINARS </w:t>
      </w:r>
      <w:r w:rsidRPr="00E50499">
        <w:rPr>
          <w:rFonts w:cs="Arial"/>
          <w:b/>
          <w:sz w:val="24"/>
          <w:szCs w:val="24"/>
        </w:rPr>
        <w:t>ATTENDED</w:t>
      </w:r>
      <w:r>
        <w:rPr>
          <w:rFonts w:cs="Arial"/>
          <w:b/>
          <w:sz w:val="24"/>
          <w:szCs w:val="24"/>
        </w:rPr>
        <w:t>:</w:t>
      </w:r>
    </w:p>
    <w:bookmarkEnd w:id="0"/>
    <w:p w14:paraId="7645B681" w14:textId="77777777" w:rsidR="002224F8" w:rsidRDefault="00000000" w:rsidP="002224F8">
      <w:r>
        <w:rPr>
          <w:noProof/>
          <w:color w:val="7030A0"/>
        </w:rPr>
        <w:pict w14:anchorId="21A123BB">
          <v:rect id="_x0000_i1028" style="width:0;height:1.5pt" o:hralign="center" o:hrstd="t" o:hrnoshade="t" o:hr="t" fillcolor="navy" stroked="f"/>
        </w:pict>
      </w:r>
    </w:p>
    <w:p w14:paraId="5F16357A" w14:textId="77777777" w:rsidR="002224F8" w:rsidRDefault="002224F8" w:rsidP="002224F8">
      <w:pPr>
        <w:numPr>
          <w:ilvl w:val="0"/>
          <w:numId w:val="5"/>
        </w:numPr>
      </w:pPr>
      <w:r>
        <w:t>ISO 14001:2015 &amp; 9001:2015 Internal Auditor</w:t>
      </w:r>
    </w:p>
    <w:p w14:paraId="720E6029" w14:textId="77777777" w:rsidR="002224F8" w:rsidRDefault="002224F8" w:rsidP="002224F8">
      <w:pPr>
        <w:numPr>
          <w:ilvl w:val="0"/>
          <w:numId w:val="5"/>
        </w:numPr>
      </w:pPr>
      <w:r>
        <w:t>ISO 45001 Awareness Training</w:t>
      </w:r>
    </w:p>
    <w:p w14:paraId="2C8BF2BE" w14:textId="77777777" w:rsidR="002224F8" w:rsidRDefault="002224F8" w:rsidP="002224F8">
      <w:pPr>
        <w:numPr>
          <w:ilvl w:val="0"/>
          <w:numId w:val="5"/>
        </w:numPr>
      </w:pPr>
      <w:r>
        <w:t>BASIC OCCUPATIONAL SAFETY AND HEALTH TRAINING</w:t>
      </w:r>
    </w:p>
    <w:p w14:paraId="0FEC2198" w14:textId="77777777" w:rsidR="002224F8" w:rsidRDefault="002224F8" w:rsidP="002224F8">
      <w:pPr>
        <w:numPr>
          <w:ilvl w:val="0"/>
          <w:numId w:val="5"/>
        </w:numPr>
      </w:pPr>
      <w:r>
        <w:t>BLS AND FIRST AID</w:t>
      </w:r>
    </w:p>
    <w:p w14:paraId="70D16B07" w14:textId="77777777" w:rsidR="002224F8" w:rsidRDefault="002224F8" w:rsidP="002224F8">
      <w:pPr>
        <w:numPr>
          <w:ilvl w:val="0"/>
          <w:numId w:val="5"/>
        </w:numPr>
      </w:pPr>
      <w:r>
        <w:t>CONSTRUCTION OCCUPATIONAL SAFETY AND HEALTH TRAINING</w:t>
      </w:r>
    </w:p>
    <w:p w14:paraId="2D03EF32" w14:textId="77777777" w:rsidR="002224F8" w:rsidRDefault="002224F8" w:rsidP="002224F8">
      <w:pPr>
        <w:numPr>
          <w:ilvl w:val="0"/>
          <w:numId w:val="5"/>
        </w:numPr>
      </w:pPr>
      <w:r>
        <w:t>FIRE PREVENTION PLANS (OSHA BASED)</w:t>
      </w:r>
    </w:p>
    <w:p w14:paraId="0AFC0A30" w14:textId="77777777" w:rsidR="002224F8" w:rsidRDefault="002224F8" w:rsidP="002224F8">
      <w:pPr>
        <w:numPr>
          <w:ilvl w:val="0"/>
          <w:numId w:val="5"/>
        </w:numPr>
      </w:pPr>
      <w:r>
        <w:t>IOSH Managing Safely v5</w:t>
      </w:r>
    </w:p>
    <w:p w14:paraId="021F8FAF" w14:textId="77777777" w:rsidR="002224F8" w:rsidRDefault="002224F8" w:rsidP="002224F8">
      <w:pPr>
        <w:numPr>
          <w:ilvl w:val="0"/>
          <w:numId w:val="5"/>
        </w:numPr>
      </w:pPr>
      <w:r>
        <w:t>LOSS CONTROL MANAGEMENT</w:t>
      </w:r>
    </w:p>
    <w:p w14:paraId="0FD7E18D" w14:textId="77777777" w:rsidR="002224F8" w:rsidRDefault="002224F8" w:rsidP="002224F8">
      <w:pPr>
        <w:numPr>
          <w:ilvl w:val="0"/>
          <w:numId w:val="5"/>
        </w:numPr>
      </w:pPr>
      <w:r>
        <w:t>FALL PROTECTION IN CONSTRUCTION (OSHA BASED)</w:t>
      </w:r>
    </w:p>
    <w:p w14:paraId="67F4A1CF" w14:textId="2F6BC087" w:rsidR="002224F8" w:rsidRDefault="002224F8" w:rsidP="002224F8">
      <w:pPr>
        <w:numPr>
          <w:ilvl w:val="0"/>
          <w:numId w:val="5"/>
        </w:numPr>
      </w:pPr>
      <w:r>
        <w:t>CONFINED SPACE ENTRY (OSHA BASED)</w:t>
      </w:r>
    </w:p>
    <w:p w14:paraId="53C5CCA4" w14:textId="664881FF" w:rsidR="002224F8" w:rsidRDefault="002224F8" w:rsidP="002224F8"/>
    <w:p w14:paraId="712B7BA7" w14:textId="77777777" w:rsidR="00CD2EF2" w:rsidRDefault="00CD2EF2" w:rsidP="002224F8">
      <w:pPr>
        <w:rPr>
          <w:rFonts w:cs="Arial"/>
          <w:b/>
          <w:sz w:val="24"/>
          <w:szCs w:val="24"/>
        </w:rPr>
      </w:pPr>
    </w:p>
    <w:p w14:paraId="65DB4350" w14:textId="77777777" w:rsidR="00A612E5" w:rsidRDefault="00A612E5" w:rsidP="002224F8">
      <w:pPr>
        <w:rPr>
          <w:rFonts w:cs="Arial"/>
          <w:b/>
          <w:sz w:val="24"/>
          <w:szCs w:val="24"/>
        </w:rPr>
      </w:pPr>
    </w:p>
    <w:p w14:paraId="79B4874B" w14:textId="77777777" w:rsidR="00A612E5" w:rsidRDefault="00A612E5" w:rsidP="002224F8">
      <w:pPr>
        <w:rPr>
          <w:rFonts w:cs="Arial"/>
          <w:b/>
          <w:sz w:val="24"/>
          <w:szCs w:val="24"/>
        </w:rPr>
      </w:pPr>
    </w:p>
    <w:p w14:paraId="1AE4BB38" w14:textId="77777777" w:rsidR="00A612E5" w:rsidRDefault="00A612E5" w:rsidP="002224F8">
      <w:pPr>
        <w:rPr>
          <w:rFonts w:cs="Arial"/>
          <w:b/>
          <w:sz w:val="24"/>
          <w:szCs w:val="24"/>
        </w:rPr>
      </w:pPr>
    </w:p>
    <w:p w14:paraId="134D1ED1" w14:textId="77777777" w:rsidR="00A612E5" w:rsidRDefault="00A612E5" w:rsidP="002224F8">
      <w:pPr>
        <w:rPr>
          <w:rFonts w:cs="Arial"/>
          <w:b/>
          <w:sz w:val="24"/>
          <w:szCs w:val="24"/>
        </w:rPr>
      </w:pPr>
    </w:p>
    <w:p w14:paraId="2AD67DB6" w14:textId="53EF02D9" w:rsidR="002224F8" w:rsidRDefault="002224F8" w:rsidP="002224F8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SKILLS:</w:t>
      </w:r>
    </w:p>
    <w:p w14:paraId="01A17E9F" w14:textId="77777777" w:rsidR="002224F8" w:rsidRDefault="002224F8" w:rsidP="002224F8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Risk Assessment</w:t>
      </w:r>
    </w:p>
    <w:p w14:paraId="28201FE8" w14:textId="77777777" w:rsidR="002224F8" w:rsidRPr="00482439" w:rsidRDefault="002224F8" w:rsidP="002224F8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 w:rsidRPr="00482439">
        <w:rPr>
          <w:rFonts w:cs="Arial"/>
          <w:b/>
          <w:sz w:val="24"/>
          <w:szCs w:val="24"/>
        </w:rPr>
        <w:t>Preventive and Trauma Care</w:t>
      </w:r>
    </w:p>
    <w:p w14:paraId="7374D4E7" w14:textId="77777777" w:rsidR="002224F8" w:rsidRPr="00482439" w:rsidRDefault="002224F8" w:rsidP="002224F8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 w:rsidRPr="00482439">
        <w:rPr>
          <w:rFonts w:cs="Arial"/>
          <w:b/>
          <w:sz w:val="24"/>
          <w:szCs w:val="24"/>
        </w:rPr>
        <w:t>HAZMAT Exposure Testing</w:t>
      </w:r>
    </w:p>
    <w:p w14:paraId="6418A903" w14:textId="3947EF59" w:rsidR="002224F8" w:rsidRDefault="00A612E5" w:rsidP="002224F8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Incident/</w:t>
      </w:r>
      <w:r w:rsidR="002224F8">
        <w:rPr>
          <w:rFonts w:cs="Arial"/>
          <w:b/>
          <w:sz w:val="24"/>
          <w:szCs w:val="24"/>
        </w:rPr>
        <w:t>Accident Investigation</w:t>
      </w:r>
    </w:p>
    <w:p w14:paraId="4E4EA806" w14:textId="5409AAFC" w:rsidR="002224F8" w:rsidRDefault="002224F8" w:rsidP="002224F8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Fire Safet</w:t>
      </w:r>
      <w:r w:rsidR="00CD2EF2">
        <w:rPr>
          <w:rFonts w:cs="Arial"/>
          <w:b/>
          <w:sz w:val="24"/>
          <w:szCs w:val="24"/>
        </w:rPr>
        <w:t>y</w:t>
      </w:r>
    </w:p>
    <w:p w14:paraId="11F1762B" w14:textId="28A6A392" w:rsidR="00CD2EF2" w:rsidRDefault="00CD2EF2" w:rsidP="002224F8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LOTO</w:t>
      </w:r>
    </w:p>
    <w:p w14:paraId="7AB1E9E0" w14:textId="77777777" w:rsidR="006648E4" w:rsidRDefault="002224F8" w:rsidP="006648E4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First Aid and CPR</w:t>
      </w:r>
    </w:p>
    <w:p w14:paraId="06B00C5A" w14:textId="4E177202" w:rsidR="002224F8" w:rsidRDefault="002224F8" w:rsidP="006648E4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 w:rsidRPr="006648E4">
        <w:rPr>
          <w:rFonts w:cs="Arial"/>
          <w:b/>
          <w:sz w:val="24"/>
          <w:szCs w:val="24"/>
        </w:rPr>
        <w:t>Internal Auditing</w:t>
      </w:r>
      <w:r w:rsidR="00A612E5">
        <w:rPr>
          <w:rFonts w:cs="Arial"/>
          <w:b/>
          <w:sz w:val="24"/>
          <w:szCs w:val="24"/>
        </w:rPr>
        <w:t xml:space="preserve"> (ISO 45001, ISO 9001, ISO 22000, HACCP)</w:t>
      </w:r>
    </w:p>
    <w:p w14:paraId="72EB76B4" w14:textId="60E2D978" w:rsidR="00CD2EF2" w:rsidRDefault="00CD2EF2" w:rsidP="006648E4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Proficient in MS Office applications (WORD, EXCEL, POWERPOINT)</w:t>
      </w:r>
    </w:p>
    <w:p w14:paraId="79BDBC56" w14:textId="55238602" w:rsidR="00CD2EF2" w:rsidRPr="006648E4" w:rsidRDefault="00CD2EF2" w:rsidP="006648E4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Knows Basic Arabic language</w:t>
      </w:r>
    </w:p>
    <w:p w14:paraId="5102AE79" w14:textId="77777777" w:rsidR="002224F8" w:rsidRDefault="002224F8" w:rsidP="002224F8">
      <w:pPr>
        <w:rPr>
          <w:rFonts w:ascii="Arial" w:hAnsi="Arial" w:cs="Arial"/>
          <w:sz w:val="24"/>
          <w:szCs w:val="24"/>
        </w:rPr>
      </w:pPr>
    </w:p>
    <w:p w14:paraId="549E6270" w14:textId="77777777" w:rsidR="004352AD" w:rsidRDefault="004352AD" w:rsidP="00B858B3">
      <w:pPr>
        <w:ind w:left="720"/>
        <w:rPr>
          <w:rFonts w:ascii="Arial" w:hAnsi="Arial" w:cs="Arial"/>
          <w:sz w:val="24"/>
          <w:szCs w:val="24"/>
        </w:rPr>
      </w:pPr>
    </w:p>
    <w:p w14:paraId="344DED47" w14:textId="77777777" w:rsidR="00757C96" w:rsidRDefault="00757C96" w:rsidP="00757C96">
      <w:pPr>
        <w:ind w:left="720"/>
        <w:rPr>
          <w:rFonts w:ascii="Arial" w:hAnsi="Arial" w:cs="Arial"/>
          <w:sz w:val="24"/>
          <w:szCs w:val="24"/>
        </w:rPr>
      </w:pPr>
    </w:p>
    <w:p w14:paraId="17280E89" w14:textId="77777777" w:rsidR="00757C96" w:rsidRDefault="00757C96" w:rsidP="00757C96">
      <w:pPr>
        <w:rPr>
          <w:rFonts w:ascii="Arial" w:hAnsi="Arial" w:cs="Arial"/>
          <w:sz w:val="24"/>
          <w:szCs w:val="24"/>
        </w:rPr>
      </w:pPr>
    </w:p>
    <w:p w14:paraId="76C25357" w14:textId="77777777" w:rsidR="00757C96" w:rsidRDefault="00757C96" w:rsidP="00757C96">
      <w:pPr>
        <w:rPr>
          <w:rFonts w:ascii="Arial" w:hAnsi="Arial" w:cs="Arial"/>
          <w:sz w:val="24"/>
          <w:szCs w:val="24"/>
        </w:rPr>
      </w:pPr>
      <w:r w:rsidRPr="007D1255">
        <w:rPr>
          <w:rFonts w:cs="Arial"/>
          <w:sz w:val="24"/>
          <w:szCs w:val="24"/>
        </w:rPr>
        <w:t>Character References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</w:t>
      </w:r>
    </w:p>
    <w:p w14:paraId="18042BF1" w14:textId="77777777" w:rsidR="00757C96" w:rsidRDefault="00000000" w:rsidP="00757C96">
      <w:pPr>
        <w:rPr>
          <w:rFonts w:ascii="Arial" w:hAnsi="Arial" w:cs="Arial"/>
          <w:sz w:val="24"/>
          <w:szCs w:val="24"/>
        </w:rPr>
      </w:pPr>
      <w:r>
        <w:rPr>
          <w:noProof/>
          <w:color w:val="7030A0"/>
        </w:rPr>
        <w:pict w14:anchorId="5974E641">
          <v:rect id="_x0000_i1029" style="width:0;height:1.5pt" o:hralign="center" o:hrstd="t" o:hrnoshade="t" o:hr="t" fillcolor="navy" stroked="f"/>
        </w:pict>
      </w:r>
    </w:p>
    <w:p w14:paraId="73166F6D" w14:textId="77777777" w:rsidR="00BA3C30" w:rsidRDefault="00BA3C30">
      <w:pPr>
        <w:spacing w:line="276" w:lineRule="auto"/>
        <w:rPr>
          <w:rFonts w:ascii="Arial" w:hAnsi="Arial" w:cs="Arial"/>
          <w:sz w:val="24"/>
          <w:szCs w:val="24"/>
        </w:rPr>
      </w:pPr>
    </w:p>
    <w:p w14:paraId="3EBD8F40" w14:textId="6710C3DD" w:rsidR="001813E5" w:rsidRDefault="001813E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813E5">
        <w:rPr>
          <w:rFonts w:ascii="Arial" w:hAnsi="Arial" w:cs="Arial"/>
          <w:b/>
          <w:bCs/>
          <w:sz w:val="24"/>
          <w:szCs w:val="24"/>
        </w:rPr>
        <w:t>UPON REQUEST</w:t>
      </w:r>
    </w:p>
    <w:p w14:paraId="0936DFB0" w14:textId="193013B8" w:rsidR="0010161C" w:rsidRDefault="0010161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47136D5" w14:textId="7B78FCC5" w:rsidR="0010161C" w:rsidRPr="001813E5" w:rsidRDefault="0010161C">
      <w:pPr>
        <w:spacing w:line="276" w:lineRule="auto"/>
        <w:rPr>
          <w:b/>
          <w:bCs/>
        </w:rPr>
      </w:pPr>
    </w:p>
    <w:sectPr w:rsidR="0010161C" w:rsidRPr="001813E5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4350" w14:textId="77777777" w:rsidR="00521123" w:rsidRDefault="00521123">
      <w:r>
        <w:separator/>
      </w:r>
    </w:p>
  </w:endnote>
  <w:endnote w:type="continuationSeparator" w:id="0">
    <w:p w14:paraId="6AEC692D" w14:textId="77777777" w:rsidR="00521123" w:rsidRDefault="0052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092B" w14:textId="77777777" w:rsidR="00BA3C30" w:rsidRDefault="004954B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B540F0" wp14:editId="6488EE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498D929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" fill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43A8671" wp14:editId="6D27248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5080" b="762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9EC280A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" fillcolor="#30927a [2407]" strok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658BF2" wp14:editId="4AB6974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CB05E6A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Lay&#10;Xx4TAgAAEgQAAA4AAAAAAAAAAAAAAAAALgIAAGRycy9lMm9Eb2MueG1sUEsBAi0AFAAGAAgAAAAh&#10;APq0y+fdAAAABAEAAA8AAAAAAAAAAAAAAAAAbQQAAGRycy9kb3ducmV2LnhtbFBLBQYAAAAABAAE&#10;APMAAAB3BQAAAAA=&#10;" fillcolor="#455f51 [3215]" stroked="f">
              <w10:wrap anchorx="margin" anchory="margin"/>
            </v:rect>
          </w:pict>
        </mc:Fallback>
      </mc:AlternateContent>
    </w:r>
  </w:p>
  <w:p w14:paraId="1415AE22" w14:textId="6925147E" w:rsidR="00BA3C30" w:rsidRDefault="00BA3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8FED" w14:textId="77777777" w:rsidR="00521123" w:rsidRDefault="00521123">
      <w:r>
        <w:separator/>
      </w:r>
    </w:p>
  </w:footnote>
  <w:footnote w:type="continuationSeparator" w:id="0">
    <w:p w14:paraId="51DBE123" w14:textId="77777777" w:rsidR="00521123" w:rsidRDefault="0052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E43A" w14:textId="77777777" w:rsidR="00BA3C30" w:rsidRDefault="004954B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4853491" wp14:editId="453E85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4D3C28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" fill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8DBB84" wp14:editId="7E5BAB4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5080" b="762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7EC3FA2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" fillcolor="#30927a [2407]" strok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75248DA" wp14:editId="6AC1AAA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9ADA247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FOU&#10;QL8TAgAAEgQAAA4AAAAAAAAAAAAAAAAALgIAAGRycy9lMm9Eb2MueG1sUEsBAi0AFAAGAAgAAAAh&#10;APq0y+fdAAAABAEAAA8AAAAAAAAAAAAAAAAAbQQAAGRycy9kb3ducmV2LnhtbFBLBQYAAAAABAAE&#10;APMAAAB3BQAAAAA=&#10;" fillcolor="#455f51 [3215]" stroked="f">
              <w10:wrap anchorx="margin" anchory="margin"/>
            </v:rect>
          </w:pict>
        </mc:Fallback>
      </mc:AlternateContent>
    </w:r>
  </w:p>
  <w:p w14:paraId="46C34E33" w14:textId="77777777" w:rsidR="00BA3C30" w:rsidRDefault="00BA3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4BD"/>
    <w:multiLevelType w:val="hybridMultilevel"/>
    <w:tmpl w:val="11FE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70E7405"/>
    <w:multiLevelType w:val="hybridMultilevel"/>
    <w:tmpl w:val="4D80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E870B7"/>
    <w:multiLevelType w:val="hybridMultilevel"/>
    <w:tmpl w:val="C6927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B46AD"/>
    <w:multiLevelType w:val="hybridMultilevel"/>
    <w:tmpl w:val="426E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E470B"/>
    <w:multiLevelType w:val="hybridMultilevel"/>
    <w:tmpl w:val="56D6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F2226"/>
    <w:multiLevelType w:val="multilevel"/>
    <w:tmpl w:val="AED2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E041B"/>
    <w:multiLevelType w:val="hybridMultilevel"/>
    <w:tmpl w:val="470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21550"/>
    <w:multiLevelType w:val="hybridMultilevel"/>
    <w:tmpl w:val="CB9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442598">
    <w:abstractNumId w:val="11"/>
  </w:num>
  <w:num w:numId="2" w16cid:durableId="140928825">
    <w:abstractNumId w:val="3"/>
  </w:num>
  <w:num w:numId="3" w16cid:durableId="854617940">
    <w:abstractNumId w:val="4"/>
  </w:num>
  <w:num w:numId="4" w16cid:durableId="166671604">
    <w:abstractNumId w:val="1"/>
  </w:num>
  <w:num w:numId="5" w16cid:durableId="1381127305">
    <w:abstractNumId w:val="10"/>
  </w:num>
  <w:num w:numId="6" w16cid:durableId="1500342532">
    <w:abstractNumId w:val="6"/>
  </w:num>
  <w:num w:numId="7" w16cid:durableId="1362129584">
    <w:abstractNumId w:val="2"/>
  </w:num>
  <w:num w:numId="8" w16cid:durableId="997151956">
    <w:abstractNumId w:val="0"/>
  </w:num>
  <w:num w:numId="9" w16cid:durableId="850264447">
    <w:abstractNumId w:val="5"/>
  </w:num>
  <w:num w:numId="10" w16cid:durableId="1725634973">
    <w:abstractNumId w:val="7"/>
  </w:num>
  <w:num w:numId="11" w16cid:durableId="2135782482">
    <w:abstractNumId w:val="8"/>
  </w:num>
  <w:num w:numId="12" w16cid:durableId="1068652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C96"/>
    <w:rsid w:val="00024CDB"/>
    <w:rsid w:val="00077E7A"/>
    <w:rsid w:val="000B6927"/>
    <w:rsid w:val="000C6428"/>
    <w:rsid w:val="0010161C"/>
    <w:rsid w:val="001165E4"/>
    <w:rsid w:val="0012395F"/>
    <w:rsid w:val="00125487"/>
    <w:rsid w:val="001415BB"/>
    <w:rsid w:val="001813E5"/>
    <w:rsid w:val="002224F8"/>
    <w:rsid w:val="0028713D"/>
    <w:rsid w:val="002B0A98"/>
    <w:rsid w:val="002B6A38"/>
    <w:rsid w:val="002C170A"/>
    <w:rsid w:val="002C1BF8"/>
    <w:rsid w:val="002C690F"/>
    <w:rsid w:val="002D0E29"/>
    <w:rsid w:val="002D550B"/>
    <w:rsid w:val="002F64F1"/>
    <w:rsid w:val="00304EBD"/>
    <w:rsid w:val="00305AB0"/>
    <w:rsid w:val="00414A30"/>
    <w:rsid w:val="0043385F"/>
    <w:rsid w:val="004352AD"/>
    <w:rsid w:val="00444C7C"/>
    <w:rsid w:val="00482439"/>
    <w:rsid w:val="00483FCB"/>
    <w:rsid w:val="004954BB"/>
    <w:rsid w:val="004D4796"/>
    <w:rsid w:val="00521123"/>
    <w:rsid w:val="00553CFB"/>
    <w:rsid w:val="005910AB"/>
    <w:rsid w:val="005B4254"/>
    <w:rsid w:val="005E30EC"/>
    <w:rsid w:val="0060751D"/>
    <w:rsid w:val="006648E4"/>
    <w:rsid w:val="00673C2E"/>
    <w:rsid w:val="006C1944"/>
    <w:rsid w:val="006D58D6"/>
    <w:rsid w:val="00715E66"/>
    <w:rsid w:val="00721B14"/>
    <w:rsid w:val="0074447F"/>
    <w:rsid w:val="00757C96"/>
    <w:rsid w:val="00843F6F"/>
    <w:rsid w:val="008746A5"/>
    <w:rsid w:val="008C3925"/>
    <w:rsid w:val="008E6AD9"/>
    <w:rsid w:val="00945C61"/>
    <w:rsid w:val="009B2D08"/>
    <w:rsid w:val="009C2F2E"/>
    <w:rsid w:val="009C7E69"/>
    <w:rsid w:val="00A0427C"/>
    <w:rsid w:val="00A2225D"/>
    <w:rsid w:val="00A24E62"/>
    <w:rsid w:val="00A463A9"/>
    <w:rsid w:val="00A612E5"/>
    <w:rsid w:val="00AB552A"/>
    <w:rsid w:val="00B858B3"/>
    <w:rsid w:val="00BA3C30"/>
    <w:rsid w:val="00BD58DC"/>
    <w:rsid w:val="00BE3197"/>
    <w:rsid w:val="00CA227F"/>
    <w:rsid w:val="00CA6BA0"/>
    <w:rsid w:val="00CD2EF2"/>
    <w:rsid w:val="00D3052D"/>
    <w:rsid w:val="00D44E9C"/>
    <w:rsid w:val="00D57590"/>
    <w:rsid w:val="00D64556"/>
    <w:rsid w:val="00D85844"/>
    <w:rsid w:val="00D90E8D"/>
    <w:rsid w:val="00E07CC4"/>
    <w:rsid w:val="00E54ACB"/>
    <w:rsid w:val="00E82E6C"/>
    <w:rsid w:val="00EA4874"/>
    <w:rsid w:val="00ED44C6"/>
    <w:rsid w:val="00EF4CD6"/>
    <w:rsid w:val="00F00586"/>
    <w:rsid w:val="00F73601"/>
    <w:rsid w:val="00F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16555"/>
  <w15:docId w15:val="{49A4EA9E-2F20-4D57-85E6-C70F1792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C96"/>
    <w:pPr>
      <w:spacing w:after="0" w:line="240" w:lineRule="auto"/>
    </w:pPr>
    <w:rPr>
      <w:rFonts w:ascii="Arial Black" w:eastAsia="Times New Roman" w:hAnsi="Arial Black" w:cs="Times New Roman"/>
      <w:i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aps/>
      <w:color w:val="99CB3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/>
      <w:outlineLvl w:val="2"/>
    </w:pPr>
    <w:rPr>
      <w:rFonts w:eastAsiaTheme="majorEastAsia" w:cstheme="majorBidi"/>
      <w:b/>
      <w:bCs/>
      <w:caps/>
      <w:color w:val="455F5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 w:val="0"/>
      <w:iCs/>
      <w:color w:val="99CB3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eastAsiaTheme="majorEastAsia" w:cstheme="majorBidi"/>
      <w:b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 w:val="0"/>
      <w:iCs/>
      <w:color w:val="729928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eastAsiaTheme="majorEastAsia" w:cstheme="majorBidi"/>
      <w:b/>
      <w:iCs/>
      <w:color w:val="455F5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 w:val="0"/>
      <w:iCs/>
      <w:color w:val="729928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9CB38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55F5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99CB3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55F5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29928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Cs/>
      <w:caps/>
      <w:color w:val="99CB3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55F5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55F51" w:themeColor="text2"/>
      <w:sz w:val="36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 w:val="0"/>
      <w:iCs/>
      <w:color w:val="99CB38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99CB38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55F51" w:themeColor="text2"/>
      </w:pBdr>
      <w:spacing w:before="200" w:after="280" w:line="360" w:lineRule="auto"/>
    </w:pPr>
    <w:rPr>
      <w:b/>
      <w:bCs/>
      <w:i w:val="0"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99CB38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55F5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63A53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63A53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4D671B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NormalWeb">
    <w:name w:val="Normal (Web)"/>
    <w:basedOn w:val="Normal"/>
    <w:rsid w:val="00757C96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iah\AppData\Roaming\Microsoft\Templates\Resume%20(Essential%20design).dotx" TargetMode="External"/></Relationships>
</file>

<file path=word/theme/theme1.xml><?xml version="1.0" encoding="utf-8"?>
<a:theme xmlns:a="http://schemas.openxmlformats.org/drawingml/2006/main" name="Depth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130386-70F1-4298-AF4B-09C2CAF5C6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4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isiah</dc:creator>
  <cp:keywords/>
  <cp:lastModifiedBy>ISIAH AUGUSTUS  PIANO LAO</cp:lastModifiedBy>
  <cp:revision>5</cp:revision>
  <dcterms:created xsi:type="dcterms:W3CDTF">2022-10-26T09:50:00Z</dcterms:created>
  <dcterms:modified xsi:type="dcterms:W3CDTF">2022-10-30T13:03:00Z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